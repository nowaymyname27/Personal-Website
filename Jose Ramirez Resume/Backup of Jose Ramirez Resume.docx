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2A3" w14:textId="098CA35F" w:rsidR="003A7C40" w:rsidRPr="003A7C40" w:rsidRDefault="003A7C40" w:rsidP="003A7C40">
      <w:pPr>
        <w:rPr>
          <w:sz w:val="10"/>
          <w:szCs w:val="12"/>
        </w:rPr>
      </w:pPr>
    </w:p>
    <w:p w14:paraId="2E77A7D7" w14:textId="1B917C6F" w:rsidR="003A7C40" w:rsidRPr="00615DB8" w:rsidRDefault="00615DB8" w:rsidP="00753AE7">
      <w:pPr>
        <w:pStyle w:val="Title"/>
        <w:pBdr>
          <w:bottom w:val="single" w:sz="4" w:space="1" w:color="auto"/>
        </w:pBdr>
        <w:spacing w:line="240" w:lineRule="auto"/>
        <w:jc w:val="center"/>
        <w:rPr>
          <w:rFonts w:ascii="Didot" w:hAnsi="Didot" w:cs="Didot"/>
          <w:color w:val="000000" w:themeColor="text1"/>
        </w:rPr>
      </w:pPr>
      <w:r w:rsidRPr="00615DB8">
        <w:rPr>
          <w:rFonts w:ascii="Didot" w:hAnsi="Didot" w:cs="Didot" w:hint="cs"/>
          <w:color w:val="000000" w:themeColor="text1"/>
        </w:rPr>
        <w:t>Jose Ramirez</w:t>
      </w:r>
    </w:p>
    <w:p w14:paraId="41B617EF" w14:textId="0C4CB76C" w:rsidR="003A7C40" w:rsidRPr="0055262A" w:rsidRDefault="00615DB8" w:rsidP="00753AE7">
      <w:pPr>
        <w:pStyle w:val="Contact"/>
        <w:spacing w:line="240" w:lineRule="auto"/>
        <w:rPr>
          <w:rFonts w:cs="Calibri (Body)"/>
          <w:szCs w:val="20"/>
        </w:rPr>
      </w:pPr>
      <w:r>
        <w:t>Easton, PA 18042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917-553-1849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>
        <w:t>rosejamirez27@gmail.com</w:t>
      </w:r>
      <w:r w:rsidR="003A7C40" w:rsidRPr="000E5F0C">
        <w:t xml:space="preserve"> </w:t>
      </w:r>
    </w:p>
    <w:p w14:paraId="0DBBE042" w14:textId="77777777" w:rsidR="00431EFD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Skills</w:t>
      </w:r>
    </w:p>
    <w:p w14:paraId="63B40F4D" w14:textId="2CE6E0BD" w:rsidR="00431EFD" w:rsidRPr="00431EFD" w:rsidRDefault="00431EFD" w:rsidP="00431EFD">
      <w:pPr>
        <w:ind w:right="0"/>
        <w:jc w:val="center"/>
        <w:rPr>
          <w:rFonts w:cstheme="minorHAnsi"/>
          <w:spacing w:val="-2"/>
        </w:rPr>
      </w:pPr>
      <w:r>
        <w:rPr>
          <w:rFonts w:cstheme="minorHAnsi"/>
          <w:spacing w:val="-2"/>
        </w:rPr>
        <w:t>VS CODE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PYTHON</w:t>
      </w:r>
      <w:r w:rsidRPr="00FC4B43">
        <w:rPr>
          <w:rFonts w:cstheme="minorHAnsi"/>
          <w:spacing w:val="-2"/>
        </w:rPr>
        <w:t xml:space="preserve"> • </w:t>
      </w:r>
      <w:r w:rsidR="00D61AF2">
        <w:rPr>
          <w:rFonts w:cstheme="minorHAnsi"/>
          <w:spacing w:val="-2"/>
        </w:rPr>
        <w:t>GIT</w:t>
      </w:r>
      <w:r w:rsidR="002B05CA">
        <w:rPr>
          <w:rFonts w:cstheme="minorHAnsi"/>
          <w:spacing w:val="-2"/>
        </w:rPr>
        <w:t xml:space="preserve"> </w:t>
      </w:r>
      <w:r w:rsidR="002B05CA" w:rsidRPr="00FC4B43">
        <w:rPr>
          <w:rFonts w:cstheme="minorHAnsi"/>
          <w:spacing w:val="-2"/>
        </w:rPr>
        <w:t xml:space="preserve">• </w:t>
      </w:r>
      <w:r w:rsidRPr="00FC4B43">
        <w:rPr>
          <w:rFonts w:cstheme="minorHAnsi"/>
          <w:spacing w:val="-2"/>
        </w:rPr>
        <w:t xml:space="preserve">MICROSOFT OFFICE • </w:t>
      </w:r>
      <w:r>
        <w:rPr>
          <w:rFonts w:cstheme="minorHAnsi"/>
          <w:spacing w:val="-2"/>
        </w:rPr>
        <w:t>ADOBE PREMIERE</w:t>
      </w:r>
      <w:r w:rsidRPr="00FC4B43">
        <w:rPr>
          <w:rFonts w:cstheme="minorHAnsi"/>
          <w:spacing w:val="-2"/>
        </w:rPr>
        <w:t xml:space="preserve"> • </w:t>
      </w:r>
      <w:r>
        <w:rPr>
          <w:rFonts w:cstheme="minorHAnsi"/>
          <w:spacing w:val="-2"/>
        </w:rPr>
        <w:t>HTML/CSS</w:t>
      </w:r>
      <w:r w:rsidRPr="00FC4B43">
        <w:rPr>
          <w:rFonts w:cstheme="minorHAnsi"/>
          <w:spacing w:val="-2"/>
        </w:rPr>
        <w:t xml:space="preserve"> •</w:t>
      </w:r>
      <w:r>
        <w:rPr>
          <w:rFonts w:cstheme="minorHAnsi"/>
          <w:spacing w:val="-2"/>
        </w:rPr>
        <w:t xml:space="preserve"> UNITY</w:t>
      </w:r>
      <w:r w:rsidRPr="00FC4B43">
        <w:rPr>
          <w:rFonts w:cstheme="minorHAnsi"/>
          <w:spacing w:val="-2"/>
        </w:rPr>
        <w:t xml:space="preserve"> • SPANISH FLUENCY</w:t>
      </w:r>
    </w:p>
    <w:p w14:paraId="5AE41C4B" w14:textId="6763334D" w:rsidR="00431EFD" w:rsidRPr="004C4C0E" w:rsidRDefault="00431EFD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Projects</w:t>
      </w:r>
    </w:p>
    <w:p w14:paraId="1727092A" w14:textId="77777777" w:rsidR="00535CB6" w:rsidRPr="00C65EAE" w:rsidRDefault="00535CB6" w:rsidP="00535CB6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 xml:space="preserve">Portfolio Website - Personal Project </w:t>
      </w:r>
      <w:hyperlink r:id="rId11" w:history="1">
        <w:r w:rsidRPr="00C05B05">
          <w:rPr>
            <w:rStyle w:val="Hyperlink"/>
            <w:rFonts w:cs="Calibri (Body)"/>
            <w:b/>
            <w:bCs/>
            <w:szCs w:val="20"/>
          </w:rPr>
          <w:t>(See Here!)</w:t>
        </w:r>
      </w:hyperlink>
    </w:p>
    <w:p w14:paraId="4F974A07" w14:textId="77777777" w:rsidR="00535CB6" w:rsidRPr="00C65EAE" w:rsidRDefault="00535CB6" w:rsidP="00535CB6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Designed and constructed a website from scratch using HTML</w:t>
      </w:r>
      <w:r>
        <w:rPr>
          <w:rFonts w:cs="Calibri (Body)"/>
          <w:szCs w:val="20"/>
        </w:rPr>
        <w:t>,</w:t>
      </w:r>
      <w:r w:rsidRPr="00C65EAE">
        <w:rPr>
          <w:rFonts w:cs="Calibri (Body)"/>
          <w:szCs w:val="20"/>
        </w:rPr>
        <w:t xml:space="preserve"> </w:t>
      </w:r>
      <w:proofErr w:type="gramStart"/>
      <w:r w:rsidRPr="00C65EAE">
        <w:rPr>
          <w:rFonts w:cs="Calibri (Body)"/>
          <w:szCs w:val="20"/>
        </w:rPr>
        <w:t>CSS</w:t>
      </w:r>
      <w:proofErr w:type="gramEnd"/>
      <w:r>
        <w:rPr>
          <w:rFonts w:cs="Calibri (Body)"/>
          <w:szCs w:val="20"/>
        </w:rPr>
        <w:t xml:space="preserve"> and Bootstrap</w:t>
      </w:r>
    </w:p>
    <w:p w14:paraId="0F99B7A6" w14:textId="2B57A7B8" w:rsidR="00535CB6" w:rsidRPr="00535CB6" w:rsidRDefault="00535CB6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</w:t>
      </w:r>
      <w:r>
        <w:rPr>
          <w:rFonts w:cs="Calibri (Body)"/>
          <w:szCs w:val="20"/>
        </w:rPr>
        <w:t xml:space="preserve">Used Git and </w:t>
      </w:r>
      <w:proofErr w:type="spellStart"/>
      <w:r>
        <w:rPr>
          <w:rFonts w:cs="Calibri (Body)"/>
          <w:szCs w:val="20"/>
        </w:rPr>
        <w:t>Github</w:t>
      </w:r>
      <w:proofErr w:type="spellEnd"/>
      <w:r>
        <w:rPr>
          <w:rFonts w:cs="Calibri (Body)"/>
          <w:szCs w:val="20"/>
        </w:rPr>
        <w:t xml:space="preserve"> </w:t>
      </w:r>
      <w:r w:rsidR="005404AF">
        <w:rPr>
          <w:rFonts w:cs="Calibri (Body)"/>
          <w:szCs w:val="20"/>
        </w:rPr>
        <w:t>for version control</w:t>
      </w:r>
    </w:p>
    <w:p w14:paraId="7C1E3D16" w14:textId="0DEB1BE4" w:rsidR="00431EFD" w:rsidRPr="00C65EAE" w:rsidRDefault="00431EFD" w:rsidP="00431EFD">
      <w:pPr>
        <w:ind w:right="0"/>
        <w:rPr>
          <w:rFonts w:cs="Calibri (Body)"/>
          <w:b/>
          <w:bCs/>
          <w:szCs w:val="20"/>
        </w:rPr>
      </w:pPr>
      <w:r w:rsidRPr="00C65EAE">
        <w:rPr>
          <w:rFonts w:cs="Calibri (Body)"/>
          <w:b/>
          <w:bCs/>
          <w:szCs w:val="20"/>
        </w:rPr>
        <w:t>Games - Personal Project</w:t>
      </w:r>
      <w:r>
        <w:rPr>
          <w:rFonts w:cs="Calibri (Body)"/>
          <w:b/>
          <w:bCs/>
          <w:szCs w:val="20"/>
        </w:rPr>
        <w:t xml:space="preserve"> </w:t>
      </w:r>
      <w:hyperlink r:id="rId12" w:history="1">
        <w:r w:rsidRPr="00535CB6">
          <w:rPr>
            <w:rStyle w:val="Hyperlink"/>
            <w:rFonts w:cs="Calibri (Body)"/>
            <w:b/>
            <w:bCs/>
            <w:szCs w:val="20"/>
          </w:rPr>
          <w:t>(See Here</w:t>
        </w:r>
        <w:r w:rsidR="001D6197" w:rsidRPr="00535CB6">
          <w:rPr>
            <w:rStyle w:val="Hyperlink"/>
            <w:rFonts w:cs="Calibri (Body)"/>
            <w:b/>
            <w:bCs/>
            <w:szCs w:val="20"/>
          </w:rPr>
          <w:t>!</w:t>
        </w:r>
        <w:r w:rsidRPr="00535CB6">
          <w:rPr>
            <w:rStyle w:val="Hyperlink"/>
            <w:rFonts w:cs="Calibri (Body)"/>
            <w:b/>
            <w:bCs/>
            <w:szCs w:val="20"/>
          </w:rPr>
          <w:t>)</w:t>
        </w:r>
      </w:hyperlink>
    </w:p>
    <w:p w14:paraId="2F1A7F03" w14:textId="7777777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>• Utilized object-oriented programming to develop connect four and 8-square puzzle games</w:t>
      </w:r>
    </w:p>
    <w:p w14:paraId="2687600C" w14:textId="1C1390B7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Implemented brute force, greedy, and A* search </w:t>
      </w:r>
      <w:r w:rsidR="004731BF">
        <w:rPr>
          <w:rFonts w:cs="Calibri (Body)"/>
          <w:szCs w:val="20"/>
        </w:rPr>
        <w:t>algorithms</w:t>
      </w:r>
      <w:r w:rsidRPr="00C65EAE">
        <w:rPr>
          <w:rFonts w:cs="Calibri (Body)"/>
          <w:szCs w:val="20"/>
        </w:rPr>
        <w:t xml:space="preserve"> to determine optimal solutions</w:t>
      </w:r>
    </w:p>
    <w:p w14:paraId="327C6A8D" w14:textId="6B3E7F76" w:rsidR="00431EFD" w:rsidRPr="00C65EAE" w:rsidRDefault="00431EFD" w:rsidP="00431EFD">
      <w:pPr>
        <w:ind w:right="0"/>
        <w:rPr>
          <w:rFonts w:cs="Calibri (Body)"/>
          <w:szCs w:val="20"/>
        </w:rPr>
      </w:pPr>
      <w:r w:rsidRPr="00C65EAE">
        <w:rPr>
          <w:rFonts w:cs="Calibri (Body)"/>
          <w:szCs w:val="20"/>
        </w:rPr>
        <w:t xml:space="preserve">• Created an AI opponent </w:t>
      </w:r>
      <w:r w:rsidR="004731BF">
        <w:rPr>
          <w:rFonts w:cs="Calibri (Body)"/>
          <w:szCs w:val="20"/>
        </w:rPr>
        <w:t>using</w:t>
      </w:r>
      <w:r w:rsidRPr="00C65EAE">
        <w:rPr>
          <w:rFonts w:cs="Calibri (Body)"/>
          <w:szCs w:val="20"/>
        </w:rPr>
        <w:t xml:space="preserve"> recursion that makes intelligent moves based on the current game state</w:t>
      </w:r>
    </w:p>
    <w:p w14:paraId="01C102BF" w14:textId="3A851850" w:rsidR="003A7C40" w:rsidRPr="00103499" w:rsidRDefault="00047BC0" w:rsidP="00753AE7">
      <w:pPr>
        <w:pStyle w:val="Heading1"/>
        <w:pBdr>
          <w:bottom w:val="single" w:sz="4" w:space="1" w:color="auto"/>
        </w:pBdr>
        <w:ind w:right="0"/>
        <w:jc w:val="center"/>
      </w:pPr>
      <w:r>
        <w:t>Experience</w:t>
      </w:r>
    </w:p>
    <w:p w14:paraId="54A58CA1" w14:textId="77777777" w:rsidR="001351FE" w:rsidRDefault="001351FE" w:rsidP="001351FE">
      <w:pPr>
        <w:pStyle w:val="Heading3"/>
        <w:ind w:right="0"/>
        <w:rPr>
          <w:rFonts w:eastAsiaTheme="majorEastAsia" w:cstheme="majorBidi"/>
          <w:b/>
          <w:szCs w:val="26"/>
        </w:rPr>
      </w:pPr>
      <w:r w:rsidRPr="005528D3">
        <w:rPr>
          <w:rFonts w:eastAsiaTheme="majorEastAsia" w:cstheme="majorBidi"/>
          <w:b/>
          <w:szCs w:val="26"/>
        </w:rPr>
        <w:t xml:space="preserve">Seasonal Fulfillment </w:t>
      </w:r>
      <w:r>
        <w:rPr>
          <w:rFonts w:eastAsiaTheme="majorEastAsia" w:cstheme="majorBidi"/>
          <w:b/>
          <w:szCs w:val="26"/>
        </w:rPr>
        <w:t xml:space="preserve">Warehouse </w:t>
      </w:r>
      <w:r w:rsidRPr="005528D3">
        <w:rPr>
          <w:rFonts w:eastAsiaTheme="majorEastAsia" w:cstheme="majorBidi"/>
          <w:b/>
          <w:szCs w:val="26"/>
        </w:rPr>
        <w:t>Team Member</w:t>
      </w:r>
    </w:p>
    <w:p w14:paraId="6E10DEB7" w14:textId="77777777" w:rsidR="001351FE" w:rsidRPr="003A7C40" w:rsidRDefault="001351FE" w:rsidP="001351FE">
      <w:pPr>
        <w:pStyle w:val="Heading3"/>
        <w:tabs>
          <w:tab w:val="clear" w:pos="9360"/>
          <w:tab w:val="right" w:pos="10800"/>
        </w:tabs>
        <w:ind w:right="0"/>
      </w:pPr>
      <w:r>
        <w:t>Lulus | Easton, PA</w:t>
      </w:r>
      <w:r w:rsidRPr="003A7C40">
        <w:t xml:space="preserve"> </w:t>
      </w:r>
      <w:r w:rsidRPr="003A7C40">
        <w:tab/>
      </w:r>
      <w:r w:rsidRPr="006D69D3">
        <w:t>May 2023 - July 2023</w:t>
      </w:r>
    </w:p>
    <w:p w14:paraId="183D17B5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Efficiently navigated warehouse inventory system to pick and prepare specific clothing items for shipment, consistently exceeding set productivity targets</w:t>
      </w:r>
    </w:p>
    <w:p w14:paraId="7AC32CBA" w14:textId="6D391D88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 xml:space="preserve">Assisted in setting up and maintaining warehouse robotics systems, enhancing operational </w:t>
      </w:r>
      <w:r w:rsidR="001A73E5" w:rsidRPr="00B3048F">
        <w:rPr>
          <w:rFonts w:cs="Calibri (Body)"/>
          <w:szCs w:val="20"/>
        </w:rPr>
        <w:t>efficiency,</w:t>
      </w:r>
      <w:r w:rsidRPr="00B3048F">
        <w:rPr>
          <w:rFonts w:cs="Calibri (Body)"/>
          <w:szCs w:val="20"/>
        </w:rPr>
        <w:t xml:space="preserve"> and minimizing system downtime through effective troubleshooting</w:t>
      </w:r>
    </w:p>
    <w:p w14:paraId="2C97E1B2" w14:textId="77777777" w:rsidR="001351FE" w:rsidRPr="00B3048F" w:rsidRDefault="001351FE" w:rsidP="001351FE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Oversaw packaging operations, demonstrating an unwavering commitment to quality control, ensuring items were correctly packed, labeled, and prepared for shipping</w:t>
      </w:r>
    </w:p>
    <w:p w14:paraId="6E3A7BA0" w14:textId="18372BE3" w:rsidR="001351FE" w:rsidRPr="001351FE" w:rsidRDefault="001351FE" w:rsidP="00255CBF">
      <w:pPr>
        <w:pStyle w:val="ListParagraph"/>
        <w:numPr>
          <w:ilvl w:val="0"/>
          <w:numId w:val="3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excellent organization skills in managing multiple tasks simultaneously, contributing to the overall efficiency and timely delivery of customer orders</w:t>
      </w:r>
    </w:p>
    <w:p w14:paraId="64930179" w14:textId="0CFD588B" w:rsidR="003A7C40" w:rsidRDefault="0055262A" w:rsidP="00255CBF">
      <w:pPr>
        <w:pStyle w:val="Heading2"/>
        <w:ind w:right="0"/>
      </w:pPr>
      <w:r>
        <w:t>Barista / Barista Trainer</w:t>
      </w:r>
    </w:p>
    <w:p w14:paraId="76AC5F9D" w14:textId="45F55714" w:rsidR="003A7C40" w:rsidRDefault="0057700A" w:rsidP="00255CBF">
      <w:pPr>
        <w:pStyle w:val="Heading3"/>
        <w:tabs>
          <w:tab w:val="clear" w:pos="9360"/>
          <w:tab w:val="right" w:pos="10800"/>
        </w:tabs>
        <w:ind w:right="0"/>
      </w:pPr>
      <w:r>
        <w:t>Starbucks | New York, NY</w:t>
      </w:r>
      <w:r w:rsidR="003A7C40">
        <w:tab/>
      </w:r>
      <w:r w:rsidR="00255CBF">
        <w:t xml:space="preserve">                                                </w:t>
      </w:r>
      <w:r w:rsidR="0055262A" w:rsidRPr="0055262A">
        <w:t xml:space="preserve">August 2017 </w:t>
      </w:r>
      <w:r w:rsidRPr="0057700A">
        <w:t>- September 2022</w:t>
      </w:r>
    </w:p>
    <w:p w14:paraId="5B9B6535" w14:textId="26229BA5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Communicated and sold to hundreds of customers in an effective and efficient manner every day, resulting in higher number of sales and customer retention</w:t>
      </w:r>
    </w:p>
    <w:p w14:paraId="738687B4" w14:textId="63B31124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Trained new employees on several duties such as beverage recipes, how to use a register, how to use an espresso machine, and other duties, creating an accessible work environment for new employees</w:t>
      </w:r>
    </w:p>
    <w:p w14:paraId="0B110259" w14:textId="6DDD1116" w:rsidR="0057700A" w:rsidRPr="00B3048F" w:rsidRDefault="0057700A" w:rsidP="00B3048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Acquired food and beverage knowledge to have the ability to sell to and ensure customer satisfaction</w:t>
      </w:r>
    </w:p>
    <w:p w14:paraId="3362FD65" w14:textId="2C256F62" w:rsidR="003A7C40" w:rsidRPr="00B3048F" w:rsidRDefault="0057700A" w:rsidP="00255CBF">
      <w:pPr>
        <w:pStyle w:val="ListParagraph"/>
        <w:numPr>
          <w:ilvl w:val="0"/>
          <w:numId w:val="5"/>
        </w:numPr>
        <w:ind w:left="360" w:right="0"/>
        <w:rPr>
          <w:rFonts w:cs="Calibri (Body)"/>
          <w:szCs w:val="20"/>
        </w:rPr>
      </w:pPr>
      <w:r w:rsidRPr="00B3048F">
        <w:rPr>
          <w:rFonts w:cs="Calibri (Body)"/>
          <w:szCs w:val="20"/>
        </w:rPr>
        <w:t>Demonstrated reliability to work a varied schedule including full-day shifts, evenings, weekends, and holidays, making it easier for management to cover shifts</w:t>
      </w:r>
    </w:p>
    <w:p w14:paraId="0FCEDE60" w14:textId="6D8D8220" w:rsidR="003A7C40" w:rsidRDefault="0031022B" w:rsidP="001D6197">
      <w:pPr>
        <w:pStyle w:val="Heading1"/>
        <w:pBdr>
          <w:bottom w:val="single" w:sz="4" w:space="1" w:color="auto"/>
        </w:pBdr>
        <w:ind w:right="0"/>
        <w:jc w:val="center"/>
      </w:pPr>
      <w:r>
        <w:t>Education</w:t>
      </w:r>
    </w:p>
    <w:p w14:paraId="1070390A" w14:textId="77777777" w:rsidR="001E1BA5" w:rsidRPr="009D24D8" w:rsidRDefault="001E1BA5" w:rsidP="001E1BA5">
      <w:pPr>
        <w:pStyle w:val="Heading2"/>
        <w:ind w:right="0"/>
        <w:rPr>
          <w:rFonts w:eastAsiaTheme="minorEastAsia"/>
        </w:rPr>
      </w:pPr>
      <w:r>
        <w:t>BA in Computer Science</w:t>
      </w:r>
    </w:p>
    <w:p w14:paraId="3366F921" w14:textId="4B4FEEA6" w:rsid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Boston University | New York, NY</w:t>
      </w:r>
      <w:r>
        <w:tab/>
        <w:t>Expected Graduation Date December 2025</w:t>
      </w:r>
    </w:p>
    <w:p w14:paraId="4887455A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087C7C5E" w14:textId="77777777" w:rsidR="001E1BA5" w:rsidRPr="005348E1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Hunter College | New York, NY</w:t>
      </w:r>
      <w:r>
        <w:tab/>
        <w:t>January 2022 – Transferred out December 2023</w:t>
      </w:r>
    </w:p>
    <w:p w14:paraId="049FFA0C" w14:textId="77777777" w:rsidR="001E1BA5" w:rsidRDefault="001E1BA5" w:rsidP="001E1BA5">
      <w:pPr>
        <w:pStyle w:val="Heading3"/>
        <w:ind w:right="0"/>
        <w:rPr>
          <w:rFonts w:eastAsiaTheme="majorEastAsia" w:cstheme="majorBidi"/>
          <w:b/>
          <w:szCs w:val="26"/>
        </w:rPr>
      </w:pPr>
      <w:r w:rsidRPr="00036698">
        <w:rPr>
          <w:rFonts w:eastAsiaTheme="majorEastAsia" w:cstheme="majorBidi"/>
          <w:b/>
          <w:szCs w:val="26"/>
        </w:rPr>
        <w:t xml:space="preserve">BA in Computer Science </w:t>
      </w:r>
    </w:p>
    <w:p w14:paraId="548334A3" w14:textId="5D0021EF" w:rsidR="001E1BA5" w:rsidRPr="001E1BA5" w:rsidRDefault="001E1BA5" w:rsidP="00047BC0">
      <w:pPr>
        <w:pStyle w:val="Heading3"/>
        <w:tabs>
          <w:tab w:val="clear" w:pos="9360"/>
          <w:tab w:val="right" w:pos="10800"/>
        </w:tabs>
        <w:ind w:right="0"/>
      </w:pPr>
      <w:r>
        <w:t>Fordham University | New York, NY</w:t>
      </w:r>
      <w:r>
        <w:tab/>
      </w:r>
      <w:r w:rsidR="0031022B">
        <w:t>September 2015 – December 2015</w:t>
      </w:r>
    </w:p>
    <w:p w14:paraId="0ACB1DF5" w14:textId="77777777" w:rsidR="00B8662E" w:rsidRPr="00A13526" w:rsidRDefault="00B8662E">
      <w:pPr>
        <w:tabs>
          <w:tab w:val="center" w:pos="5040"/>
        </w:tabs>
        <w:rPr>
          <w:rFonts w:cstheme="minorHAnsi"/>
          <w:szCs w:val="20"/>
        </w:rPr>
      </w:pPr>
    </w:p>
    <w:sectPr w:rsidR="00B8662E" w:rsidRPr="00A13526" w:rsidSect="00681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2C10" w14:textId="77777777" w:rsidR="00795178" w:rsidRDefault="00795178" w:rsidP="00CE6F6F">
      <w:pPr>
        <w:spacing w:after="0" w:line="240" w:lineRule="auto"/>
      </w:pPr>
      <w:r>
        <w:separator/>
      </w:r>
    </w:p>
  </w:endnote>
  <w:endnote w:type="continuationSeparator" w:id="0">
    <w:p w14:paraId="3CD75F4E" w14:textId="77777777" w:rsidR="00795178" w:rsidRDefault="00795178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9A77" w14:textId="77777777" w:rsidR="00795178" w:rsidRDefault="00795178" w:rsidP="00CE6F6F">
      <w:pPr>
        <w:spacing w:after="0" w:line="240" w:lineRule="auto"/>
      </w:pPr>
      <w:r>
        <w:separator/>
      </w:r>
    </w:p>
  </w:footnote>
  <w:footnote w:type="continuationSeparator" w:id="0">
    <w:p w14:paraId="1EADEE89" w14:textId="77777777" w:rsidR="00795178" w:rsidRDefault="00795178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986"/>
    <w:multiLevelType w:val="multilevel"/>
    <w:tmpl w:val="009A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606C"/>
    <w:multiLevelType w:val="hybridMultilevel"/>
    <w:tmpl w:val="6D98D4C4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D07"/>
    <w:multiLevelType w:val="hybridMultilevel"/>
    <w:tmpl w:val="96F24992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6632F"/>
    <w:multiLevelType w:val="hybridMultilevel"/>
    <w:tmpl w:val="B6D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310"/>
    <w:multiLevelType w:val="hybridMultilevel"/>
    <w:tmpl w:val="0F964EB0"/>
    <w:lvl w:ilvl="0" w:tplc="C11AB280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B8"/>
    <w:rsid w:val="0000077C"/>
    <w:rsid w:val="00000898"/>
    <w:rsid w:val="00036698"/>
    <w:rsid w:val="00047BC0"/>
    <w:rsid w:val="000C6A40"/>
    <w:rsid w:val="000E1FF7"/>
    <w:rsid w:val="000E5F0C"/>
    <w:rsid w:val="000F688A"/>
    <w:rsid w:val="00102F66"/>
    <w:rsid w:val="00103499"/>
    <w:rsid w:val="001351FE"/>
    <w:rsid w:val="001751B4"/>
    <w:rsid w:val="0018378C"/>
    <w:rsid w:val="001A73E5"/>
    <w:rsid w:val="001D6197"/>
    <w:rsid w:val="001E1BA5"/>
    <w:rsid w:val="00255CBF"/>
    <w:rsid w:val="00267A26"/>
    <w:rsid w:val="00292A40"/>
    <w:rsid w:val="002A3DCB"/>
    <w:rsid w:val="002B05CA"/>
    <w:rsid w:val="002D2EE3"/>
    <w:rsid w:val="0031022B"/>
    <w:rsid w:val="003A7C40"/>
    <w:rsid w:val="00422B01"/>
    <w:rsid w:val="00431EFD"/>
    <w:rsid w:val="004731BF"/>
    <w:rsid w:val="00484AA7"/>
    <w:rsid w:val="004B4DD5"/>
    <w:rsid w:val="004C4C0E"/>
    <w:rsid w:val="004C59B8"/>
    <w:rsid w:val="004E4B08"/>
    <w:rsid w:val="004F2D41"/>
    <w:rsid w:val="00530CE5"/>
    <w:rsid w:val="005348E1"/>
    <w:rsid w:val="00535CB6"/>
    <w:rsid w:val="005404AF"/>
    <w:rsid w:val="0055262A"/>
    <w:rsid w:val="005528D3"/>
    <w:rsid w:val="00570F02"/>
    <w:rsid w:val="0057700A"/>
    <w:rsid w:val="00596FCF"/>
    <w:rsid w:val="005A4222"/>
    <w:rsid w:val="005B4219"/>
    <w:rsid w:val="005D34BA"/>
    <w:rsid w:val="005D6666"/>
    <w:rsid w:val="005F60DF"/>
    <w:rsid w:val="005F68BD"/>
    <w:rsid w:val="00601DB4"/>
    <w:rsid w:val="00615DB8"/>
    <w:rsid w:val="0061718A"/>
    <w:rsid w:val="00675DE5"/>
    <w:rsid w:val="0068158C"/>
    <w:rsid w:val="0068258C"/>
    <w:rsid w:val="0069504D"/>
    <w:rsid w:val="006A5D9A"/>
    <w:rsid w:val="006B48F5"/>
    <w:rsid w:val="006D69D3"/>
    <w:rsid w:val="00703713"/>
    <w:rsid w:val="00710C03"/>
    <w:rsid w:val="00724622"/>
    <w:rsid w:val="00753A11"/>
    <w:rsid w:val="00753AE7"/>
    <w:rsid w:val="0077318A"/>
    <w:rsid w:val="007823C6"/>
    <w:rsid w:val="00795178"/>
    <w:rsid w:val="007A04F3"/>
    <w:rsid w:val="00802339"/>
    <w:rsid w:val="00802B08"/>
    <w:rsid w:val="0081066F"/>
    <w:rsid w:val="0082628B"/>
    <w:rsid w:val="00837DC0"/>
    <w:rsid w:val="008517B9"/>
    <w:rsid w:val="008815FF"/>
    <w:rsid w:val="00921415"/>
    <w:rsid w:val="009369F4"/>
    <w:rsid w:val="009649FD"/>
    <w:rsid w:val="00982753"/>
    <w:rsid w:val="009C6DF4"/>
    <w:rsid w:val="009D24D8"/>
    <w:rsid w:val="009E0E86"/>
    <w:rsid w:val="009F0F86"/>
    <w:rsid w:val="00A006E5"/>
    <w:rsid w:val="00A032A2"/>
    <w:rsid w:val="00A13526"/>
    <w:rsid w:val="00A434A9"/>
    <w:rsid w:val="00A43D4C"/>
    <w:rsid w:val="00A51153"/>
    <w:rsid w:val="00A71B43"/>
    <w:rsid w:val="00A872FF"/>
    <w:rsid w:val="00A913E9"/>
    <w:rsid w:val="00AD7273"/>
    <w:rsid w:val="00B22086"/>
    <w:rsid w:val="00B3048F"/>
    <w:rsid w:val="00B8662E"/>
    <w:rsid w:val="00B96D8D"/>
    <w:rsid w:val="00BA7812"/>
    <w:rsid w:val="00C05B05"/>
    <w:rsid w:val="00C506E0"/>
    <w:rsid w:val="00C65EAE"/>
    <w:rsid w:val="00C8719E"/>
    <w:rsid w:val="00CE4A19"/>
    <w:rsid w:val="00CE6F6F"/>
    <w:rsid w:val="00CF543E"/>
    <w:rsid w:val="00D46FF2"/>
    <w:rsid w:val="00D61AF2"/>
    <w:rsid w:val="00D74BEC"/>
    <w:rsid w:val="00D80E89"/>
    <w:rsid w:val="00DA0E61"/>
    <w:rsid w:val="00DE2A75"/>
    <w:rsid w:val="00DE2AAB"/>
    <w:rsid w:val="00DF69E1"/>
    <w:rsid w:val="00E0522A"/>
    <w:rsid w:val="00E10F93"/>
    <w:rsid w:val="00E11CDF"/>
    <w:rsid w:val="00E301DF"/>
    <w:rsid w:val="00E35081"/>
    <w:rsid w:val="00E966AA"/>
    <w:rsid w:val="00F02BD2"/>
    <w:rsid w:val="00F65859"/>
    <w:rsid w:val="00F8023F"/>
    <w:rsid w:val="00F85EC3"/>
    <w:rsid w:val="00FC4B4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16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character" w:styleId="Hyperlink">
    <w:name w:val="Hyperlink"/>
    <w:basedOn w:val="DefaultParagraphFont"/>
    <w:uiPriority w:val="99"/>
    <w:semiHidden/>
    <w:rsid w:val="0061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3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waymyname27/8-square-puzz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waymyname27.github.io/Personal-Websit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lock/Library/Containers/com.microsoft.Word/Data/Library/Application%20Support/Microsoft/Office/16.0/DTS/Search/%7b19D7DB9B-05B2-1449-AA05-8F053B675B4B%7dtf673901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2023-07-04T15:55:00Z</dcterms:created>
  <dcterms:modified xsi:type="dcterms:W3CDTF">2023-07-04T16:25:00Z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