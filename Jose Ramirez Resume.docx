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2A3" w14:textId="098CA35F" w:rsidR="003A7C40" w:rsidRPr="003A7C40" w:rsidRDefault="003A7C40" w:rsidP="003A7C40">
      <w:pPr>
        <w:rPr>
          <w:sz w:val="10"/>
          <w:szCs w:val="12"/>
        </w:rPr>
      </w:pPr>
    </w:p>
    <w:p w14:paraId="2E77A7D7" w14:textId="1B917C6F" w:rsidR="003A7C40" w:rsidRPr="00615DB8" w:rsidRDefault="00615DB8" w:rsidP="00753AE7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0C4CB76C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2CE6E0BD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</w:t>
      </w:r>
      <w:r>
        <w:rPr>
          <w:rFonts w:cstheme="minorHAnsi"/>
          <w:spacing w:val="-2"/>
        </w:rPr>
        <w:t xml:space="preserve"> UNITY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1" w:history="1">
        <w:r w:rsidRPr="00C05B05">
          <w:rPr>
            <w:rStyle w:val="Hyperlink"/>
            <w:rFonts w:cs="Calibri (Body)"/>
            <w:b/>
            <w:bCs/>
            <w:szCs w:val="20"/>
          </w:rPr>
          <w:t>(See Here</w:t>
        </w:r>
        <w:r w:rsidRPr="00C05B05">
          <w:rPr>
            <w:rStyle w:val="Hyperlink"/>
            <w:rFonts w:cs="Calibri (Body)"/>
            <w:b/>
            <w:bCs/>
            <w:szCs w:val="20"/>
          </w:rPr>
          <w:t>!</w:t>
        </w:r>
        <w:r w:rsidRPr="00C05B05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4F974A07" w14:textId="77777777" w:rsidR="00535CB6" w:rsidRPr="00C65EAE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0F99B7A6" w14:textId="2B57A7B8" w:rsidR="00535CB6" w:rsidRPr="00535CB6" w:rsidRDefault="00535CB6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</w:t>
      </w:r>
      <w:proofErr w:type="spellStart"/>
      <w:r>
        <w:rPr>
          <w:rFonts w:cs="Calibri (Body)"/>
          <w:szCs w:val="20"/>
        </w:rPr>
        <w:t>Github</w:t>
      </w:r>
      <w:proofErr w:type="spellEnd"/>
      <w:r>
        <w:rPr>
          <w:rFonts w:cs="Calibri (Body)"/>
          <w:szCs w:val="20"/>
        </w:rPr>
        <w:t xml:space="preserve"> </w:t>
      </w:r>
      <w:r w:rsidR="005404AF">
        <w:rPr>
          <w:rFonts w:cs="Calibri (Body)"/>
          <w:szCs w:val="20"/>
        </w:rPr>
        <w:t>for version control</w:t>
      </w:r>
    </w:p>
    <w:p w14:paraId="7C1E3D16" w14:textId="68FB62C6" w:rsidR="00431EFD" w:rsidRPr="00C65EAE" w:rsidRDefault="00FD2BEB" w:rsidP="00431EFD">
      <w:pPr>
        <w:ind w:right="0"/>
        <w:rPr>
          <w:rFonts w:cs="Calibri (Body)"/>
          <w:b/>
          <w:bCs/>
          <w:szCs w:val="20"/>
        </w:rPr>
      </w:pPr>
      <w:r>
        <w:rPr>
          <w:rFonts w:cs="Calibri (Body)"/>
          <w:b/>
          <w:bCs/>
          <w:szCs w:val="20"/>
        </w:rPr>
        <w:t>8-Puzzle Solver</w:t>
      </w:r>
      <w:r w:rsidR="00431EFD" w:rsidRPr="00C65EAE">
        <w:rPr>
          <w:rFonts w:cs="Calibri (Body)"/>
          <w:b/>
          <w:bCs/>
          <w:szCs w:val="20"/>
        </w:rPr>
        <w:t xml:space="preserve"> - Personal Project</w:t>
      </w:r>
      <w:r w:rsidR="00431EFD">
        <w:rPr>
          <w:rFonts w:cs="Calibri (Body)"/>
          <w:b/>
          <w:bCs/>
          <w:szCs w:val="20"/>
        </w:rPr>
        <w:t xml:space="preserve"> </w:t>
      </w:r>
      <w:hyperlink r:id="rId12" w:history="1">
        <w:r w:rsidR="00431EFD" w:rsidRPr="00535CB6">
          <w:rPr>
            <w:rStyle w:val="Hyperlink"/>
            <w:rFonts w:cs="Calibri (Body)"/>
            <w:b/>
            <w:bCs/>
            <w:szCs w:val="20"/>
          </w:rPr>
          <w:t>(See He</w:t>
        </w:r>
        <w:r w:rsidR="00431EFD" w:rsidRPr="00535CB6">
          <w:rPr>
            <w:rStyle w:val="Hyperlink"/>
            <w:rFonts w:cs="Calibri (Body)"/>
            <w:b/>
            <w:bCs/>
            <w:szCs w:val="20"/>
          </w:rPr>
          <w:t>r</w:t>
        </w:r>
        <w:r w:rsidR="00431EFD" w:rsidRPr="00535CB6">
          <w:rPr>
            <w:rStyle w:val="Hyperlink"/>
            <w:rFonts w:cs="Calibri (Body)"/>
            <w:b/>
            <w:bCs/>
            <w:szCs w:val="20"/>
          </w:rPr>
          <w:t>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="00431EFD"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0678D849" w14:textId="6818A588" w:rsidR="00E83D3A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54A58CA1" w14:textId="77777777" w:rsidR="001351FE" w:rsidRDefault="001351FE" w:rsidP="001351FE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6E10DEB7" w14:textId="77777777" w:rsidR="001351FE" w:rsidRPr="003A7C40" w:rsidRDefault="001351FE" w:rsidP="001351FE">
      <w:pPr>
        <w:pStyle w:val="Heading3"/>
        <w:tabs>
          <w:tab w:val="clear" w:pos="9360"/>
          <w:tab w:val="right" w:pos="10800"/>
        </w:tabs>
        <w:ind w:right="0"/>
      </w:pPr>
      <w:r>
        <w:t>Lulus | Easton, PA</w:t>
      </w:r>
      <w:r w:rsidRPr="003A7C40">
        <w:t xml:space="preserve"> </w:t>
      </w:r>
      <w:r w:rsidRPr="003A7C40">
        <w:tab/>
      </w:r>
      <w:r w:rsidRPr="006D69D3">
        <w:t>May 2023 - July 2023</w:t>
      </w:r>
    </w:p>
    <w:p w14:paraId="183D17B5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7AC32CBA" w14:textId="6D391D88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r w:rsidR="001A73E5" w:rsidRPr="00B3048F">
        <w:rPr>
          <w:rFonts w:cs="Calibri (Body)"/>
          <w:szCs w:val="20"/>
        </w:rPr>
        <w:t>efficiency,</w:t>
      </w:r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2C97E1B2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6E3A7BA0" w14:textId="18372BE3" w:rsidR="001351FE" w:rsidRPr="001351FE" w:rsidRDefault="001351FE" w:rsidP="00255CB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64930179" w14:textId="0CFD588B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ACB1DF5" w14:textId="650E13C0" w:rsidR="00B8662E" w:rsidRPr="00E83D3A" w:rsidRDefault="001E1BA5" w:rsidP="00E83D3A">
      <w:pPr>
        <w:pStyle w:val="Heading3"/>
        <w:tabs>
          <w:tab w:val="clear" w:pos="9360"/>
          <w:tab w:val="right" w:pos="10800"/>
        </w:tabs>
        <w:ind w:right="0"/>
      </w:pPr>
      <w:r>
        <w:t>Fordham University | New York, NY</w:t>
      </w:r>
      <w:r>
        <w:tab/>
      </w:r>
      <w:r w:rsidR="0031022B">
        <w:t>September 2015 – December 2015</w:t>
      </w:r>
    </w:p>
    <w:sectPr w:rsidR="00B8662E" w:rsidRPr="00E83D3A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EAB68" w14:textId="77777777" w:rsidR="007860C4" w:rsidRDefault="007860C4" w:rsidP="00CE6F6F">
      <w:pPr>
        <w:spacing w:after="0" w:line="240" w:lineRule="auto"/>
      </w:pPr>
      <w:r>
        <w:separator/>
      </w:r>
    </w:p>
  </w:endnote>
  <w:endnote w:type="continuationSeparator" w:id="0">
    <w:p w14:paraId="48936C1E" w14:textId="77777777" w:rsidR="007860C4" w:rsidRDefault="007860C4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6087" w14:textId="77777777" w:rsidR="007860C4" w:rsidRDefault="007860C4" w:rsidP="00CE6F6F">
      <w:pPr>
        <w:spacing w:after="0" w:line="240" w:lineRule="auto"/>
      </w:pPr>
      <w:r>
        <w:separator/>
      </w:r>
    </w:p>
  </w:footnote>
  <w:footnote w:type="continuationSeparator" w:id="0">
    <w:p w14:paraId="5CDA2C4A" w14:textId="77777777" w:rsidR="007860C4" w:rsidRDefault="007860C4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351FE"/>
    <w:rsid w:val="001751B4"/>
    <w:rsid w:val="0018378C"/>
    <w:rsid w:val="001A73E5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860C4"/>
    <w:rsid w:val="00795178"/>
    <w:rsid w:val="007A04F3"/>
    <w:rsid w:val="00802339"/>
    <w:rsid w:val="00802B08"/>
    <w:rsid w:val="0081066F"/>
    <w:rsid w:val="0082628B"/>
    <w:rsid w:val="00837DC0"/>
    <w:rsid w:val="008517B9"/>
    <w:rsid w:val="008815FF"/>
    <w:rsid w:val="008B7851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C05B05"/>
    <w:rsid w:val="00C506E0"/>
    <w:rsid w:val="00C65EAE"/>
    <w:rsid w:val="00C8719E"/>
    <w:rsid w:val="00CE4A19"/>
    <w:rsid w:val="00CE6F6F"/>
    <w:rsid w:val="00CF543E"/>
    <w:rsid w:val="00CF5D51"/>
    <w:rsid w:val="00D46FF2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35081"/>
    <w:rsid w:val="00E83D3A"/>
    <w:rsid w:val="00E966AA"/>
    <w:rsid w:val="00F02BD2"/>
    <w:rsid w:val="00F65859"/>
    <w:rsid w:val="00F8023F"/>
    <w:rsid w:val="00F85EC3"/>
    <w:rsid w:val="00FC4B43"/>
    <w:rsid w:val="00FD2BEB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waymyname27/8-puzz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waymyname27.github.io/Personal-Websit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{19D7DB9B-05B2-1449-AA05-8F053B675B4B}tf67390153_win32.dotx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2023-07-04T15:55:00Z</dcterms:created>
  <dcterms:modified xsi:type="dcterms:W3CDTF">2023-07-20T21:25:00Z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